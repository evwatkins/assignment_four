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1986"/>
        <w:gridCol w:w="2261"/>
        <w:gridCol w:w="5251"/>
        <w:gridCol w:w="567"/>
        <w:gridCol w:w="532"/>
      </w:tblGrid>
      <w:tr w:rsidR="00E303EF" w:rsidRPr="00FA5511" w:rsidTr="003741A1">
        <w:trPr>
          <w:cantSplit/>
          <w:trHeight w:val="5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1E5541" w:rsidP="003751F4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0AD6" w:rsidRPr="00FA5511" w:rsidTr="003741A1">
        <w:trPr>
          <w:cantSplit/>
          <w:trHeight w:val="205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Use</w:t>
            </w:r>
            <w:r w:rsidR="00531B5A" w:rsidRPr="00FA5511">
              <w:rPr>
                <w:rFonts w:ascii="Arial" w:hAnsi="Arial" w:cs="Arial"/>
                <w:b/>
              </w:rPr>
              <w:t xml:space="preserve"> </w:t>
            </w:r>
            <w:r w:rsidRPr="00FA5511">
              <w:rPr>
                <w:rFonts w:ascii="Arial" w:hAnsi="Arial" w:cs="Arial"/>
                <w:b/>
              </w:rPr>
              <w:t xml:space="preserve">Case </w:t>
            </w:r>
            <w:r w:rsidR="00A30AD6" w:rsidRPr="00FA5511">
              <w:rPr>
                <w:rFonts w:ascii="Arial" w:hAnsi="Arial" w:cs="Arial"/>
                <w:b/>
              </w:rPr>
              <w:t>Tested: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1E5541" w:rsidP="003751F4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303EF" w:rsidRPr="00FA5511" w:rsidTr="003741A1">
        <w:trPr>
          <w:cantSplit/>
          <w:trHeight w:val="20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Description: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1E5541" w:rsidP="00BC3135">
            <w:pPr>
              <w:pStyle w:val="bp"/>
              <w:spacing w:before="0" w:after="0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303EF" w:rsidRPr="00FA5511" w:rsidTr="003741A1">
        <w:trPr>
          <w:cantSplit/>
          <w:trHeight w:val="1772"/>
          <w:tblHeader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86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D97727" w:rsidRDefault="001E5541" w:rsidP="00D97727">
            <w:pPr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</w:rPr>
            </w:pPr>
          </w:p>
        </w:tc>
      </w:tr>
      <w:tr w:rsidR="00E303EF" w:rsidRPr="00FA5511" w:rsidTr="003741A1">
        <w:trPr>
          <w:cantSplit/>
          <w:trHeight w:val="1542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D97727" w:rsidRDefault="001E5541" w:rsidP="00D97727">
            <w:pPr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</w:rPr>
            </w:pPr>
          </w:p>
        </w:tc>
      </w:tr>
      <w:tr w:rsidR="00E303EF" w:rsidRPr="00FA5511" w:rsidTr="003741A1">
        <w:trPr>
          <w:cantSplit/>
          <w:trHeight w:val="310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A37650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Notes</w:t>
            </w:r>
            <w:r w:rsidR="00E303EF" w:rsidRPr="00FA551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3751F4" w:rsidRDefault="001E5541" w:rsidP="003751F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</w:tr>
      <w:tr w:rsidR="00536681" w:rsidRPr="00FA5511" w:rsidTr="003741A1">
        <w:trPr>
          <w:cantSplit/>
          <w:trHeight w:val="547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741A1" w:rsidRDefault="00536681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Result</w:t>
            </w:r>
          </w:p>
          <w:p w:rsidR="00536681" w:rsidRPr="003741A1" w:rsidRDefault="00536681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3741A1">
              <w:rPr>
                <w:rFonts w:ascii="Arial" w:hAnsi="Arial" w:cs="Arial"/>
                <w:b/>
                <w:sz w:val="14"/>
              </w:rPr>
              <w:t>(Pass/Fail/Warning/Incomplete)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741A1" w:rsidRPr="003751F4" w:rsidRDefault="003741A1" w:rsidP="003751F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</w:tr>
      <w:tr w:rsidR="005650D4" w:rsidRPr="000841CA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585" w:rsidRPr="000841CA" w:rsidRDefault="00DF1585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F1585" w:rsidRPr="000841CA" w:rsidRDefault="00DF1585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TEST STEP</w:t>
            </w:r>
          </w:p>
        </w:tc>
        <w:tc>
          <w:tcPr>
            <w:tcW w:w="5251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bp"/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P</w:t>
            </w:r>
          </w:p>
        </w:tc>
        <w:tc>
          <w:tcPr>
            <w:tcW w:w="532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F</w:t>
            </w:r>
          </w:p>
        </w:tc>
      </w:tr>
      <w:tr w:rsidR="000C4E42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  <w:shd w:val="clear" w:color="auto" w:fill="FFE599"/>
            <w:vAlign w:val="center"/>
          </w:tcPr>
          <w:p w:rsidR="000C4E42" w:rsidRPr="00FA5511" w:rsidRDefault="000C4E42" w:rsidP="004261BE">
            <w:pPr>
              <w:pStyle w:val="RowHeadings"/>
              <w:spacing w:before="40" w:after="40"/>
              <w:rPr>
                <w:rFonts w:cs="Arial"/>
              </w:rPr>
            </w:pPr>
            <w:r w:rsidRPr="007D5E36">
              <w:rPr>
                <w:rFonts w:cs="Arial"/>
                <w:sz w:val="22"/>
              </w:rPr>
              <w:t xml:space="preserve">Test 1 </w:t>
            </w:r>
            <w:r w:rsidR="00FA5511" w:rsidRPr="007D5E36">
              <w:rPr>
                <w:rFonts w:cs="Arial"/>
                <w:sz w:val="22"/>
              </w:rPr>
              <w:t>– Execute program</w:t>
            </w:r>
          </w:p>
        </w:tc>
      </w:tr>
      <w:tr w:rsidR="00DF1585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F1585" w:rsidRPr="007D5E36" w:rsidRDefault="00DF1585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F1585" w:rsidRPr="007D5E36" w:rsidRDefault="003F786C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Run Crown and Anchor Game</w:t>
            </w:r>
          </w:p>
        </w:tc>
        <w:tc>
          <w:tcPr>
            <w:tcW w:w="5251" w:type="dxa"/>
            <w:vAlign w:val="center"/>
          </w:tcPr>
          <w:p w:rsidR="00DF1585" w:rsidRPr="007D5E36" w:rsidRDefault="00DF1585" w:rsidP="000E3EE2">
            <w:pPr>
              <w:pStyle w:val="bp"/>
              <w:numPr>
                <w:ilvl w:val="0"/>
                <w:numId w:val="34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DF1585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F1585" w:rsidRPr="007D5E36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D104E9" w:rsidRPr="008659D2" w:rsidRDefault="00D104E9" w:rsidP="006714C4">
            <w:pPr>
              <w:pStyle w:val="RowHeadings"/>
              <w:spacing w:before="40" w:after="40"/>
              <w:rPr>
                <w:rFonts w:cs="Arial"/>
                <w:sz w:val="24"/>
              </w:rPr>
            </w:pPr>
            <w:r w:rsidRPr="007D5E36">
              <w:rPr>
                <w:rFonts w:cs="Arial"/>
                <w:sz w:val="22"/>
              </w:rPr>
              <w:t xml:space="preserve">Test 2 – </w:t>
            </w:r>
            <w:r w:rsidR="006714C4" w:rsidRPr="007D5E36">
              <w:rPr>
                <w:rFonts w:cs="Arial"/>
                <w:sz w:val="22"/>
              </w:rPr>
              <w:t>Borrow Book button</w:t>
            </w: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F644A5" w:rsidRDefault="00D104E9" w:rsidP="00F644A5">
            <w:pPr>
              <w:pStyle w:val="proc"/>
              <w:numPr>
                <w:ilvl w:val="0"/>
                <w:numId w:val="37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D104E9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B17D3B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B17D3B" w:rsidRPr="007D5E36" w:rsidRDefault="00B17D3B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B17D3B" w:rsidRPr="007D5E36" w:rsidRDefault="00B17D3B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B17D3B" w:rsidRPr="007D5E36" w:rsidRDefault="00B17D3B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B17D3B" w:rsidRPr="007D5E36" w:rsidRDefault="00B17D3B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B17D3B" w:rsidRPr="007D5E36" w:rsidRDefault="00B17D3B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D104E9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D104E9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EC6C27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EC6C27" w:rsidRPr="007D5E36" w:rsidRDefault="00EC6C27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EC6C27" w:rsidRPr="007D5E36" w:rsidRDefault="00EC6C27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EC6C27" w:rsidRPr="007D5E36" w:rsidRDefault="00EC6C27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C6C27" w:rsidRPr="007D5E36" w:rsidRDefault="00EC6C27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EC6C27" w:rsidRPr="007D5E36" w:rsidRDefault="00EC6C27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5E36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D5E36" w:rsidRPr="007D5E36" w:rsidRDefault="007D5E36" w:rsidP="007D5E36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524481">
              <w:rPr>
                <w:rFonts w:cs="Arial"/>
                <w:sz w:val="22"/>
              </w:rPr>
              <w:t>Test</w:t>
            </w:r>
            <w:r w:rsidR="00524481">
              <w:rPr>
                <w:rFonts w:cs="Arial"/>
                <w:sz w:val="22"/>
              </w:rPr>
              <w:t xml:space="preserve"> 3 </w:t>
            </w:r>
            <w:r w:rsidR="005C4114">
              <w:rPr>
                <w:rFonts w:cs="Arial"/>
                <w:sz w:val="22"/>
              </w:rPr>
              <w:t>–</w:t>
            </w:r>
            <w:r w:rsidR="00524481">
              <w:rPr>
                <w:rFonts w:cs="Arial"/>
                <w:sz w:val="22"/>
              </w:rPr>
              <w:t xml:space="preserve"> </w:t>
            </w:r>
            <w:r w:rsidR="005C4114">
              <w:rPr>
                <w:rFonts w:cs="Arial"/>
                <w:sz w:val="22"/>
              </w:rPr>
              <w:t>Cancel Borrow Book</w:t>
            </w:r>
          </w:p>
        </w:tc>
      </w:tr>
      <w:tr w:rsidR="007D5E36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5E36" w:rsidRPr="00F644A5" w:rsidRDefault="007D5E36" w:rsidP="00F644A5">
            <w:pPr>
              <w:pStyle w:val="proc"/>
              <w:numPr>
                <w:ilvl w:val="0"/>
                <w:numId w:val="38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5E36" w:rsidRPr="007D5E36" w:rsidRDefault="007D5E36" w:rsidP="000E3EE2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7D5E36" w:rsidRPr="007D5E36" w:rsidRDefault="00356CC4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5E36" w:rsidRPr="007D5E36" w:rsidRDefault="007D5E36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5E36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5E36" w:rsidRPr="007D5E36" w:rsidRDefault="007D5E36" w:rsidP="00782473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:rsidR="007D5E36" w:rsidRPr="007D5E36" w:rsidRDefault="00356CC4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5E36" w:rsidRPr="007D5E36" w:rsidRDefault="007D5E36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4D0CBC" w:rsidRDefault="004D0CBC" w:rsidP="00374830">
      <w:pPr>
        <w:pStyle w:val="bp"/>
        <w:spacing w:before="0" w:after="0"/>
        <w:rPr>
          <w:rFonts w:ascii="Arial" w:hAnsi="Arial" w:cs="Arial"/>
        </w:rPr>
      </w:pPr>
      <w:bookmarkStart w:id="0" w:name="_GoBack"/>
      <w:bookmarkEnd w:id="0"/>
    </w:p>
    <w:p w:rsidR="002E030E" w:rsidRPr="00FA5511" w:rsidRDefault="002E030E" w:rsidP="00374830">
      <w:pPr>
        <w:pStyle w:val="bp"/>
        <w:spacing w:before="0" w:after="0"/>
        <w:rPr>
          <w:rFonts w:ascii="Arial" w:hAnsi="Arial" w:cs="Arial"/>
        </w:rPr>
      </w:pPr>
    </w:p>
    <w:sectPr w:rsidR="002E030E" w:rsidRPr="00FA5511" w:rsidSect="000C4E42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6C4" w:rsidRDefault="002336C4">
      <w:r>
        <w:separator/>
      </w:r>
    </w:p>
  </w:endnote>
  <w:endnote w:type="continuationSeparator" w:id="0">
    <w:p w:rsidR="002336C4" w:rsidRDefault="0023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4F4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D4F4C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6C4" w:rsidRDefault="002336C4">
      <w:r>
        <w:separator/>
      </w:r>
    </w:p>
  </w:footnote>
  <w:footnote w:type="continuationSeparator" w:id="0">
    <w:p w:rsidR="002336C4" w:rsidRDefault="00233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110F1" w:rsidP="002110F1">
          <w:r>
            <w:t>Program Test</w:t>
          </w:r>
        </w:p>
      </w:tc>
      <w:tc>
        <w:tcPr>
          <w:tcW w:w="3179" w:type="dxa"/>
        </w:tcPr>
        <w:p w:rsidR="00A37650" w:rsidRDefault="00A37650" w:rsidP="002110F1">
          <w:r>
            <w:t xml:space="preserve">  Date:  </w:t>
          </w:r>
          <w:r w:rsidR="00D96A2C">
            <w:t>11</w:t>
          </w:r>
          <w:r w:rsidR="002110F1">
            <w:t>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551D0"/>
    <w:multiLevelType w:val="hybridMultilevel"/>
    <w:tmpl w:val="A0D6A018"/>
    <w:lvl w:ilvl="0" w:tplc="97ECBCD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0578"/>
    <w:multiLevelType w:val="hybridMultilevel"/>
    <w:tmpl w:val="2FFC4300"/>
    <w:lvl w:ilvl="0" w:tplc="85626E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EC52338"/>
    <w:multiLevelType w:val="hybridMultilevel"/>
    <w:tmpl w:val="EDDA5BD2"/>
    <w:lvl w:ilvl="0" w:tplc="9754EF1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1"/>
  </w:num>
  <w:num w:numId="11">
    <w:abstractNumId w:val="5"/>
  </w:num>
  <w:num w:numId="12">
    <w:abstractNumId w:val="30"/>
  </w:num>
  <w:num w:numId="13">
    <w:abstractNumId w:val="8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2"/>
    <w:lvlOverride w:ilvl="0">
      <w:startOverride w:val="1"/>
    </w:lvlOverride>
  </w:num>
  <w:num w:numId="32">
    <w:abstractNumId w:val="16"/>
  </w:num>
  <w:num w:numId="33">
    <w:abstractNumId w:val="3"/>
  </w:num>
  <w:num w:numId="34">
    <w:abstractNumId w:val="4"/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75F81"/>
    <w:rsid w:val="000841CA"/>
    <w:rsid w:val="00086E85"/>
    <w:rsid w:val="00090A99"/>
    <w:rsid w:val="0009333A"/>
    <w:rsid w:val="00096482"/>
    <w:rsid w:val="000B4828"/>
    <w:rsid w:val="000C4E42"/>
    <w:rsid w:val="000D47D2"/>
    <w:rsid w:val="000D5952"/>
    <w:rsid w:val="000E3C24"/>
    <w:rsid w:val="000E3EE2"/>
    <w:rsid w:val="000F4382"/>
    <w:rsid w:val="000F7390"/>
    <w:rsid w:val="00127DBF"/>
    <w:rsid w:val="00130C60"/>
    <w:rsid w:val="00154D6A"/>
    <w:rsid w:val="0015543B"/>
    <w:rsid w:val="0016474C"/>
    <w:rsid w:val="00181694"/>
    <w:rsid w:val="0018173B"/>
    <w:rsid w:val="0018240E"/>
    <w:rsid w:val="00192656"/>
    <w:rsid w:val="00196296"/>
    <w:rsid w:val="00197530"/>
    <w:rsid w:val="001A0459"/>
    <w:rsid w:val="001A6775"/>
    <w:rsid w:val="001A7865"/>
    <w:rsid w:val="001B0072"/>
    <w:rsid w:val="001D00C4"/>
    <w:rsid w:val="001E5541"/>
    <w:rsid w:val="001F01F4"/>
    <w:rsid w:val="001F6448"/>
    <w:rsid w:val="001F7C68"/>
    <w:rsid w:val="002052B0"/>
    <w:rsid w:val="00205D7F"/>
    <w:rsid w:val="002110F1"/>
    <w:rsid w:val="00212269"/>
    <w:rsid w:val="00212A3D"/>
    <w:rsid w:val="00223BCD"/>
    <w:rsid w:val="002336C4"/>
    <w:rsid w:val="00273E44"/>
    <w:rsid w:val="00291668"/>
    <w:rsid w:val="002A0288"/>
    <w:rsid w:val="002A7E47"/>
    <w:rsid w:val="002C1B7F"/>
    <w:rsid w:val="002D07CF"/>
    <w:rsid w:val="002D1D0A"/>
    <w:rsid w:val="002D7BA4"/>
    <w:rsid w:val="002E030E"/>
    <w:rsid w:val="002E12C9"/>
    <w:rsid w:val="002E347B"/>
    <w:rsid w:val="0031471E"/>
    <w:rsid w:val="00317678"/>
    <w:rsid w:val="00331345"/>
    <w:rsid w:val="00350854"/>
    <w:rsid w:val="00353537"/>
    <w:rsid w:val="00356CC4"/>
    <w:rsid w:val="00362280"/>
    <w:rsid w:val="003741A1"/>
    <w:rsid w:val="00374830"/>
    <w:rsid w:val="003751F4"/>
    <w:rsid w:val="00382D26"/>
    <w:rsid w:val="003910B3"/>
    <w:rsid w:val="00394F01"/>
    <w:rsid w:val="003A25C3"/>
    <w:rsid w:val="003D2ED7"/>
    <w:rsid w:val="003E438C"/>
    <w:rsid w:val="003F1D6E"/>
    <w:rsid w:val="003F786C"/>
    <w:rsid w:val="004261BE"/>
    <w:rsid w:val="00434231"/>
    <w:rsid w:val="004451D2"/>
    <w:rsid w:val="00463C2D"/>
    <w:rsid w:val="0046445C"/>
    <w:rsid w:val="0046703C"/>
    <w:rsid w:val="00482CA9"/>
    <w:rsid w:val="00484E0C"/>
    <w:rsid w:val="00495CBE"/>
    <w:rsid w:val="004A0610"/>
    <w:rsid w:val="004A279E"/>
    <w:rsid w:val="004A4B81"/>
    <w:rsid w:val="004A71EF"/>
    <w:rsid w:val="004A73C3"/>
    <w:rsid w:val="004D0BF2"/>
    <w:rsid w:val="004D0CBC"/>
    <w:rsid w:val="004D1C11"/>
    <w:rsid w:val="004E420D"/>
    <w:rsid w:val="004F4FB4"/>
    <w:rsid w:val="004F7B53"/>
    <w:rsid w:val="004F7C17"/>
    <w:rsid w:val="0051290C"/>
    <w:rsid w:val="00520EF0"/>
    <w:rsid w:val="00524481"/>
    <w:rsid w:val="00531B5A"/>
    <w:rsid w:val="00536681"/>
    <w:rsid w:val="00553DAD"/>
    <w:rsid w:val="005650D4"/>
    <w:rsid w:val="005706E3"/>
    <w:rsid w:val="00571258"/>
    <w:rsid w:val="005713D4"/>
    <w:rsid w:val="00572CE5"/>
    <w:rsid w:val="00576454"/>
    <w:rsid w:val="005B48A6"/>
    <w:rsid w:val="005B7F32"/>
    <w:rsid w:val="005C4114"/>
    <w:rsid w:val="005E1449"/>
    <w:rsid w:val="005E2ADA"/>
    <w:rsid w:val="005F0EB8"/>
    <w:rsid w:val="00604AE4"/>
    <w:rsid w:val="006167AC"/>
    <w:rsid w:val="00620950"/>
    <w:rsid w:val="00635CE7"/>
    <w:rsid w:val="006714C4"/>
    <w:rsid w:val="00683635"/>
    <w:rsid w:val="006B431A"/>
    <w:rsid w:val="006B52B2"/>
    <w:rsid w:val="006B5D41"/>
    <w:rsid w:val="006D4DE0"/>
    <w:rsid w:val="006E1B87"/>
    <w:rsid w:val="00702D6A"/>
    <w:rsid w:val="00720507"/>
    <w:rsid w:val="007275A3"/>
    <w:rsid w:val="007357F9"/>
    <w:rsid w:val="00741FD1"/>
    <w:rsid w:val="0074307D"/>
    <w:rsid w:val="00752B41"/>
    <w:rsid w:val="00756932"/>
    <w:rsid w:val="007606FF"/>
    <w:rsid w:val="00762A44"/>
    <w:rsid w:val="00771023"/>
    <w:rsid w:val="00772DAC"/>
    <w:rsid w:val="00780A9A"/>
    <w:rsid w:val="00782473"/>
    <w:rsid w:val="007824B4"/>
    <w:rsid w:val="00796CD4"/>
    <w:rsid w:val="007B1237"/>
    <w:rsid w:val="007C0EA0"/>
    <w:rsid w:val="007C41CD"/>
    <w:rsid w:val="007D5E36"/>
    <w:rsid w:val="007D644A"/>
    <w:rsid w:val="007D7134"/>
    <w:rsid w:val="007D762A"/>
    <w:rsid w:val="007E0A04"/>
    <w:rsid w:val="00800C1D"/>
    <w:rsid w:val="00821B7F"/>
    <w:rsid w:val="0082363F"/>
    <w:rsid w:val="00830BD8"/>
    <w:rsid w:val="00854E58"/>
    <w:rsid w:val="00857786"/>
    <w:rsid w:val="008643BB"/>
    <w:rsid w:val="0086477E"/>
    <w:rsid w:val="008659D2"/>
    <w:rsid w:val="008725C4"/>
    <w:rsid w:val="0089205C"/>
    <w:rsid w:val="00895710"/>
    <w:rsid w:val="008A02F5"/>
    <w:rsid w:val="008D2261"/>
    <w:rsid w:val="008E5B7B"/>
    <w:rsid w:val="008F0C91"/>
    <w:rsid w:val="008F5C6E"/>
    <w:rsid w:val="00903417"/>
    <w:rsid w:val="00907436"/>
    <w:rsid w:val="00913D07"/>
    <w:rsid w:val="00915018"/>
    <w:rsid w:val="0093214E"/>
    <w:rsid w:val="009322A3"/>
    <w:rsid w:val="0093488F"/>
    <w:rsid w:val="00953DB6"/>
    <w:rsid w:val="00981DE1"/>
    <w:rsid w:val="00983E57"/>
    <w:rsid w:val="00995E02"/>
    <w:rsid w:val="009C06FE"/>
    <w:rsid w:val="009C4C9A"/>
    <w:rsid w:val="009D1046"/>
    <w:rsid w:val="009E2570"/>
    <w:rsid w:val="009E3DB3"/>
    <w:rsid w:val="00A11301"/>
    <w:rsid w:val="00A30AD6"/>
    <w:rsid w:val="00A37650"/>
    <w:rsid w:val="00A40210"/>
    <w:rsid w:val="00A46037"/>
    <w:rsid w:val="00A6090E"/>
    <w:rsid w:val="00A72B6A"/>
    <w:rsid w:val="00A739C2"/>
    <w:rsid w:val="00A857E6"/>
    <w:rsid w:val="00AA42ED"/>
    <w:rsid w:val="00AB0261"/>
    <w:rsid w:val="00AB1975"/>
    <w:rsid w:val="00AB1A12"/>
    <w:rsid w:val="00AC35E1"/>
    <w:rsid w:val="00AD452D"/>
    <w:rsid w:val="00AD6F31"/>
    <w:rsid w:val="00AF04F7"/>
    <w:rsid w:val="00B05A77"/>
    <w:rsid w:val="00B12289"/>
    <w:rsid w:val="00B137E9"/>
    <w:rsid w:val="00B17D3B"/>
    <w:rsid w:val="00B3013D"/>
    <w:rsid w:val="00B3144A"/>
    <w:rsid w:val="00B5620B"/>
    <w:rsid w:val="00B71A35"/>
    <w:rsid w:val="00B77AF8"/>
    <w:rsid w:val="00B860AD"/>
    <w:rsid w:val="00BA717F"/>
    <w:rsid w:val="00BC3135"/>
    <w:rsid w:val="00BE784F"/>
    <w:rsid w:val="00BE7982"/>
    <w:rsid w:val="00C05D0A"/>
    <w:rsid w:val="00C070A0"/>
    <w:rsid w:val="00C07137"/>
    <w:rsid w:val="00C074E2"/>
    <w:rsid w:val="00C229AB"/>
    <w:rsid w:val="00C32112"/>
    <w:rsid w:val="00C34B6E"/>
    <w:rsid w:val="00C4752B"/>
    <w:rsid w:val="00C56FBF"/>
    <w:rsid w:val="00C64DDD"/>
    <w:rsid w:val="00C87E36"/>
    <w:rsid w:val="00C94212"/>
    <w:rsid w:val="00CC47D2"/>
    <w:rsid w:val="00CC74EE"/>
    <w:rsid w:val="00CD526E"/>
    <w:rsid w:val="00CD6734"/>
    <w:rsid w:val="00D010AF"/>
    <w:rsid w:val="00D104E9"/>
    <w:rsid w:val="00D24817"/>
    <w:rsid w:val="00D4438F"/>
    <w:rsid w:val="00D63FFC"/>
    <w:rsid w:val="00D664F5"/>
    <w:rsid w:val="00D71228"/>
    <w:rsid w:val="00D74923"/>
    <w:rsid w:val="00D76BB2"/>
    <w:rsid w:val="00D856AE"/>
    <w:rsid w:val="00D94615"/>
    <w:rsid w:val="00D96A2C"/>
    <w:rsid w:val="00D97727"/>
    <w:rsid w:val="00DA4ABE"/>
    <w:rsid w:val="00DA4AC5"/>
    <w:rsid w:val="00DA503D"/>
    <w:rsid w:val="00DB3DA8"/>
    <w:rsid w:val="00DD4F4C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565CE"/>
    <w:rsid w:val="00E70BB1"/>
    <w:rsid w:val="00E769D2"/>
    <w:rsid w:val="00E871F6"/>
    <w:rsid w:val="00E878D2"/>
    <w:rsid w:val="00E9165F"/>
    <w:rsid w:val="00E965BA"/>
    <w:rsid w:val="00E97890"/>
    <w:rsid w:val="00EA0747"/>
    <w:rsid w:val="00EA3832"/>
    <w:rsid w:val="00EB04C1"/>
    <w:rsid w:val="00EB45AC"/>
    <w:rsid w:val="00EB5C20"/>
    <w:rsid w:val="00EC13B2"/>
    <w:rsid w:val="00EC6C27"/>
    <w:rsid w:val="00ED1B99"/>
    <w:rsid w:val="00EE05CC"/>
    <w:rsid w:val="00EF0DE2"/>
    <w:rsid w:val="00EF2C19"/>
    <w:rsid w:val="00F01165"/>
    <w:rsid w:val="00F30EEB"/>
    <w:rsid w:val="00F45076"/>
    <w:rsid w:val="00F4744C"/>
    <w:rsid w:val="00F644A5"/>
    <w:rsid w:val="00F84428"/>
    <w:rsid w:val="00F909B2"/>
    <w:rsid w:val="00F92057"/>
    <w:rsid w:val="00F93F95"/>
    <w:rsid w:val="00F96B0D"/>
    <w:rsid w:val="00FA5511"/>
    <w:rsid w:val="00FC1914"/>
    <w:rsid w:val="00FC41C6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463C2D"/>
    <w:rPr>
      <w:b/>
      <w:bCs/>
    </w:rPr>
  </w:style>
  <w:style w:type="character" w:customStyle="1" w:styleId="CommentTextChar">
    <w:name w:val="Comment Text Char"/>
    <w:link w:val="CommentText"/>
    <w:semiHidden/>
    <w:rsid w:val="00463C2D"/>
    <w:rPr>
      <w:lang w:val="en-US" w:eastAsia="en-US"/>
    </w:rPr>
  </w:style>
  <w:style w:type="character" w:customStyle="1" w:styleId="CommentSubjectChar">
    <w:name w:val="Comment Subject Char"/>
    <w:link w:val="CommentSubject"/>
    <w:rsid w:val="00463C2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1005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Evan Watkins</cp:lastModifiedBy>
  <cp:revision>89</cp:revision>
  <cp:lastPrinted>2003-10-05T22:49:00Z</cp:lastPrinted>
  <dcterms:created xsi:type="dcterms:W3CDTF">2015-07-22T01:48:00Z</dcterms:created>
  <dcterms:modified xsi:type="dcterms:W3CDTF">2015-10-19T12:24:00Z</dcterms:modified>
</cp:coreProperties>
</file>